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BE6BB" w14:textId="77777777" w:rsidR="00864DCF" w:rsidRPr="006F1F31" w:rsidRDefault="00756C9F">
      <w:pPr>
        <w:pStyle w:val="Textkrper"/>
        <w:rPr>
          <w:lang w:val="en-US"/>
        </w:rPr>
      </w:pPr>
      <w:r w:rsidRPr="006F1F31">
        <w:rPr>
          <w:lang w:val="en-US"/>
        </w:rPr>
        <w:t>Use Case Scenario</w:t>
      </w:r>
      <w:r w:rsidR="00864DCF" w:rsidRPr="006F1F31">
        <w:rPr>
          <w:lang w:val="en-US"/>
        </w:rPr>
        <w:br/>
      </w:r>
    </w:p>
    <w:p w14:paraId="527F9110" w14:textId="77777777" w:rsidR="00864DCF" w:rsidRPr="006F1F31" w:rsidRDefault="00864DCF">
      <w:pPr>
        <w:pStyle w:val="Standardtext"/>
        <w:rPr>
          <w:sz w:val="6"/>
          <w:lang w:val="en-U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RPr="006F1F31" w14:paraId="309373C1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2ECF9D8" w14:textId="77777777" w:rsidR="00864DCF" w:rsidRPr="006F1F31" w:rsidRDefault="00E6085F" w:rsidP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 xml:space="preserve">Nr. </w:t>
            </w:r>
            <w:r w:rsidR="00152130" w:rsidRPr="006F1F31">
              <w:rPr>
                <w:lang w:val="en-US"/>
              </w:rPr>
              <w:t>and</w:t>
            </w:r>
            <w:r w:rsidRPr="006F1F31">
              <w:rPr>
                <w:lang w:val="en-US"/>
              </w:rPr>
              <w:t xml:space="preserve"> </w:t>
            </w:r>
            <w:r w:rsidR="00864DCF" w:rsidRPr="006F1F31">
              <w:rPr>
                <w:lang w:val="en-US"/>
              </w:rPr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8397D94" w14:textId="6DFCC708" w:rsidR="00864DCF" w:rsidRPr="006F1F31" w:rsidRDefault="00615C51" w:rsidP="00C905D8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 xml:space="preserve">1, </w:t>
            </w:r>
            <w:r w:rsidR="00C905D8">
              <w:rPr>
                <w:lang w:val="en-US"/>
              </w:rPr>
              <w:t xml:space="preserve">Applying </w:t>
            </w:r>
            <w:r w:rsidRPr="006F1F31">
              <w:rPr>
                <w:lang w:val="en-US"/>
              </w:rPr>
              <w:t>Insulin</w:t>
            </w:r>
          </w:p>
        </w:tc>
      </w:tr>
      <w:tr w:rsidR="00864DCF" w:rsidRPr="006F1F31" w14:paraId="55BEAB94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3CC8D8E" w14:textId="77777777" w:rsidR="00864DCF" w:rsidRPr="006F1F31" w:rsidRDefault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Sc</w:t>
            </w:r>
            <w:r w:rsidR="00E6085F" w:rsidRPr="006F1F31">
              <w:rPr>
                <w:lang w:val="en-US"/>
              </w:rPr>
              <w:t>enario</w:t>
            </w:r>
            <w:r w:rsidR="00864DCF" w:rsidRPr="006F1F31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95F3D46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2C8E240A" w14:textId="77777777" w:rsidTr="00C905D8">
        <w:trPr>
          <w:trHeight w:val="579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EC91E11" w14:textId="77777777" w:rsidR="00864DCF" w:rsidRPr="006F1F31" w:rsidRDefault="00152130" w:rsidP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Short Description</w:t>
            </w:r>
            <w:r w:rsidR="00864DCF" w:rsidRPr="006F1F31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49328B9" w14:textId="77777777" w:rsidR="00864DCF" w:rsidRPr="006F1F31" w:rsidRDefault="00A05C8F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D5DA5">
              <w:rPr>
                <w:lang w:val="en-US"/>
              </w:rPr>
              <w:t>system measure</w:t>
            </w:r>
            <w:r w:rsidR="00A06525">
              <w:rPr>
                <w:lang w:val="en-US"/>
              </w:rPr>
              <w:t xml:space="preserve">s the level of blood </w:t>
            </w:r>
            <w:r w:rsidR="00660EC1">
              <w:rPr>
                <w:lang w:val="en-US"/>
              </w:rPr>
              <w:t xml:space="preserve">sugar </w:t>
            </w:r>
            <w:r w:rsidR="00A06525">
              <w:rPr>
                <w:lang w:val="en-US"/>
              </w:rPr>
              <w:t>and injects the correct amount of</w:t>
            </w:r>
            <w:r w:rsidR="00DD5DA5">
              <w:rPr>
                <w:lang w:val="en-US"/>
              </w:rPr>
              <w:t xml:space="preserve"> Insulin if required.</w:t>
            </w:r>
          </w:p>
        </w:tc>
      </w:tr>
      <w:tr w:rsidR="00864DCF" w:rsidRPr="006F1F31" w14:paraId="20BEBB2B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4095D83" w14:textId="77777777" w:rsidR="00864DCF" w:rsidRPr="006F1F31" w:rsidRDefault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Actors</w:t>
            </w:r>
            <w:r w:rsidR="00864DCF" w:rsidRPr="006F1F31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655482D" w14:textId="795AC187" w:rsidR="00864DCF" w:rsidRPr="006F1F31" w:rsidRDefault="00D00DD5" w:rsidP="00C905D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 xml:space="preserve">User, </w:t>
            </w:r>
            <w:r w:rsidR="00C905D8">
              <w:rPr>
                <w:lang w:val="en-US"/>
              </w:rPr>
              <w:t>Pharmacy, PIP-Producer</w:t>
            </w:r>
          </w:p>
        </w:tc>
      </w:tr>
      <w:tr w:rsidR="00864DCF" w:rsidRPr="006F1F31" w14:paraId="4AA37EF4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01F2BC6" w14:textId="77777777" w:rsidR="00864DCF" w:rsidRPr="006F1F31" w:rsidRDefault="00152130" w:rsidP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Starting Event and Preconditions</w:t>
            </w:r>
            <w:r w:rsidR="00864DCF" w:rsidRPr="006F1F31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6DF2BE3" w14:textId="3C8F2EDE" w:rsidR="00864DCF" w:rsidRPr="006F1F31" w:rsidRDefault="00F42165" w:rsidP="009D4611">
            <w:pPr>
              <w:pStyle w:val="Tabelle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 has received a PIP</w:t>
            </w:r>
          </w:p>
        </w:tc>
      </w:tr>
      <w:tr w:rsidR="00864DCF" w:rsidRPr="006F1F31" w14:paraId="3D1C82A9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7D4A2829" w14:textId="77777777" w:rsidR="00864DCF" w:rsidRPr="006F1F31" w:rsidRDefault="00152130" w:rsidP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Result and Postconditions</w:t>
            </w:r>
            <w:bookmarkStart w:id="0" w:name="_GoBack"/>
            <w:bookmarkEnd w:id="0"/>
            <w:r w:rsidR="00864DCF" w:rsidRPr="006F1F31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0F39EB6" w14:textId="77777777" w:rsidR="00864DCF" w:rsidRPr="006F1F31" w:rsidRDefault="00B82981" w:rsidP="00FE5E7C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Correct amount of Insulin has been injected</w:t>
            </w:r>
          </w:p>
        </w:tc>
      </w:tr>
    </w:tbl>
    <w:p w14:paraId="09CD5F5F" w14:textId="77777777" w:rsidR="00864DCF" w:rsidRPr="006F1F31" w:rsidRDefault="00152130" w:rsidP="00152130">
      <w:pPr>
        <w:pStyle w:val="Nebentitel5"/>
        <w:ind w:left="0"/>
        <w:rPr>
          <w:lang w:val="en-US"/>
        </w:rPr>
      </w:pPr>
      <w:r w:rsidRPr="006F1F31">
        <w:rPr>
          <w:lang w:val="en-US"/>
        </w:rPr>
        <w:t>Steps</w:t>
      </w:r>
      <w:r w:rsidR="00864DCF" w:rsidRPr="006F1F31">
        <w:rPr>
          <w:lang w:val="en-US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RPr="006F1F31" w14:paraId="331664F0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26D0680D" w14:textId="77777777" w:rsidR="00864DCF" w:rsidRPr="006F1F31" w:rsidRDefault="00864DCF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24347877" w14:textId="77777777" w:rsidR="00864DCF" w:rsidRPr="006F1F31" w:rsidRDefault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BFE3A7C" w14:textId="77777777" w:rsidR="00864DCF" w:rsidRPr="006F1F31" w:rsidRDefault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Description</w:t>
            </w:r>
          </w:p>
        </w:tc>
      </w:tr>
      <w:tr w:rsidR="00864DCF" w:rsidRPr="006F1F31" w14:paraId="11151077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7D2B265F" w14:textId="05112557" w:rsidR="00864DCF" w:rsidRPr="006F1F31" w:rsidRDefault="0040259F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6C0CE2" w14:textId="15D57FA0" w:rsidR="00864DCF" w:rsidRPr="006F1F31" w:rsidRDefault="00FF470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B373C66" w14:textId="6408E54D" w:rsidR="00864DCF" w:rsidRPr="006F1F31" w:rsidRDefault="00FF470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User attaches a PIP to himself</w:t>
            </w:r>
          </w:p>
        </w:tc>
      </w:tr>
      <w:tr w:rsidR="00864DCF" w:rsidRPr="006F1F31" w14:paraId="62746FE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255EFF" w14:textId="7E9E8B13" w:rsidR="00864DCF" w:rsidRPr="006F1F31" w:rsidRDefault="00B304B2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A5E8F" w14:textId="4451A06D" w:rsidR="00864DCF" w:rsidRPr="006F1F31" w:rsidRDefault="00FF470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CA92F4" w14:textId="0A844D31" w:rsidR="00864DCF" w:rsidRPr="006F1F31" w:rsidRDefault="00FF470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PIP measures the blood sugar level at periodic intervals</w:t>
            </w:r>
          </w:p>
        </w:tc>
      </w:tr>
      <w:tr w:rsidR="00864DCF" w:rsidRPr="006F1F31" w14:paraId="1CD1929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60C3F" w14:textId="079F31FA" w:rsidR="00864DCF" w:rsidRPr="006F1F31" w:rsidRDefault="00FF470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40951F" w14:textId="08507518" w:rsidR="00864DCF" w:rsidRPr="006F1F31" w:rsidRDefault="000E277C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9A57DA2" w14:textId="11A8CD7F" w:rsidR="00864DCF" w:rsidRPr="006F1F31" w:rsidRDefault="000E277C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Readings are compared</w:t>
            </w:r>
          </w:p>
        </w:tc>
      </w:tr>
      <w:tr w:rsidR="00864DCF" w:rsidRPr="006F1F31" w14:paraId="31300C1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22D96" w14:textId="014CE70A" w:rsidR="00864DCF" w:rsidRPr="006F1F31" w:rsidRDefault="00FF470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CB8ED7" w14:textId="13D2BE77" w:rsidR="00864DCF" w:rsidRPr="006F1F31" w:rsidRDefault="00DD6C7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337C2F" w14:textId="16E198E6" w:rsidR="00864DCF" w:rsidRPr="006F1F31" w:rsidRDefault="00DD6C7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Readings indicate rising of glucose</w:t>
            </w:r>
          </w:p>
        </w:tc>
      </w:tr>
      <w:tr w:rsidR="00864DCF" w:rsidRPr="006F1F31" w14:paraId="0150271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D83E3" w14:textId="7E482C57" w:rsidR="00864DCF" w:rsidRPr="006F1F31" w:rsidRDefault="00FF470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C95CA8" w14:textId="67B375D6" w:rsidR="00864DCF" w:rsidRPr="006F1F31" w:rsidRDefault="00DD6C7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2F44D8E" w14:textId="6ABC7B1D" w:rsidR="00864DCF" w:rsidRPr="006F1F31" w:rsidRDefault="00DD6C78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Insulin is injected</w:t>
            </w:r>
          </w:p>
        </w:tc>
      </w:tr>
      <w:tr w:rsidR="00864DCF" w:rsidRPr="006F1F31" w14:paraId="0B64962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86369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AACFB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9AE58A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0E1CD99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05645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A5D37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6B6CE7F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7B2F40D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D3F975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15A630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95717B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7846AD0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D76B0B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2776A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01BDEFE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702317E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69085D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2A663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65EC32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17DC9D7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8B550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08120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D671E8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095C5ED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926D7A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7E831D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78C64D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0CF02BB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F93BC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35229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133D7F2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6698C8E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C9EC49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7AA070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8699C29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0CF84EEA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0E613751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293E4A2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3EB6FC42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F1F31" w14:paraId="1A14DE6C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CF81FCE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5E8EF89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143A4279" w14:textId="77777777" w:rsidR="00864DCF" w:rsidRPr="006F1F31" w:rsidRDefault="00864DCF">
            <w:pPr>
              <w:pStyle w:val="Tabelle"/>
              <w:rPr>
                <w:lang w:val="en-US"/>
              </w:rPr>
            </w:pPr>
          </w:p>
        </w:tc>
      </w:tr>
    </w:tbl>
    <w:p w14:paraId="2DA58D22" w14:textId="77777777" w:rsidR="00864DCF" w:rsidRPr="006F1F31" w:rsidRDefault="00152130" w:rsidP="00152130">
      <w:pPr>
        <w:pStyle w:val="Nebentitel5"/>
        <w:ind w:left="0"/>
        <w:rPr>
          <w:lang w:val="en-US"/>
        </w:rPr>
      </w:pPr>
      <w:r w:rsidRPr="006F1F31">
        <w:rPr>
          <w:lang w:val="en-US"/>
        </w:rPr>
        <w:t>Exceptions</w:t>
      </w:r>
      <w:r w:rsidR="00864DCF" w:rsidRPr="006F1F31">
        <w:rPr>
          <w:lang w:val="en-US"/>
        </w:rPr>
        <w:t>,</w:t>
      </w:r>
      <w:r w:rsidRPr="006F1F31">
        <w:rPr>
          <w:lang w:val="en-US"/>
        </w:rPr>
        <w:t xml:space="preserve"> Variants</w:t>
      </w:r>
      <w:r w:rsidR="00864DCF" w:rsidRPr="006F1F31">
        <w:rPr>
          <w:lang w:val="en-US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RPr="006F1F31" w14:paraId="074BC80F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43241829" w14:textId="77777777" w:rsidR="00864DCF" w:rsidRPr="006F1F31" w:rsidRDefault="00864DCF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5ABFA952" w14:textId="77777777" w:rsidR="00864DCF" w:rsidRPr="006F1F31" w:rsidRDefault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5CF931F" w14:textId="77777777" w:rsidR="00864DCF" w:rsidRPr="006F1F31" w:rsidRDefault="00152130" w:rsidP="00152130">
            <w:pPr>
              <w:pStyle w:val="Tabelle"/>
              <w:rPr>
                <w:lang w:val="en-US"/>
              </w:rPr>
            </w:pPr>
            <w:r w:rsidRPr="006F1F31">
              <w:rPr>
                <w:lang w:val="en-US"/>
              </w:rPr>
              <w:t>Step</w:t>
            </w:r>
          </w:p>
        </w:tc>
      </w:tr>
      <w:tr w:rsidR="00864DCF" w:rsidRPr="006F1F31" w14:paraId="7D2E5075" w14:textId="77777777" w:rsidTr="000229B1">
        <w:trPr>
          <w:trHeight w:val="313"/>
        </w:trPr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014698FB" w14:textId="7F122B4A" w:rsidR="00864DCF" w:rsidRPr="006F1F31" w:rsidRDefault="00DC4969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678B23" w14:textId="1296B76A" w:rsidR="00864DCF" w:rsidRPr="006F1F31" w:rsidRDefault="00DC4969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B5168CC" w14:textId="7713C285" w:rsidR="00864DCF" w:rsidRPr="006F1F31" w:rsidRDefault="00DC4969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Batteries of the PIP are empty</w:t>
            </w:r>
          </w:p>
        </w:tc>
      </w:tr>
      <w:tr w:rsidR="00864DCF" w:rsidRPr="006F1F31" w14:paraId="33D30AD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181C6" w14:textId="3B071BC6" w:rsidR="00864DCF" w:rsidRPr="006F1F31" w:rsidRDefault="00DC4969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2.1a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6C9114" w14:textId="3EFD32E8" w:rsidR="00864DCF" w:rsidRPr="006F1F31" w:rsidRDefault="00DC4969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4066163" w14:textId="627648F0" w:rsidR="00864DCF" w:rsidRPr="006F1F31" w:rsidRDefault="006C3C12" w:rsidP="006C3C12">
            <w:pPr>
              <w:pStyle w:val="Tabelle"/>
              <w:rPr>
                <w:lang w:val="en-US"/>
              </w:rPr>
            </w:pPr>
            <w:r w:rsidRPr="00DC4969">
              <w:rPr>
                <w:lang w:val="en-GB"/>
              </w:rPr>
              <w:t>B</w:t>
            </w:r>
            <w:r w:rsidR="00DC4969" w:rsidRPr="00DC4969">
              <w:rPr>
                <w:lang w:val="en-GB"/>
              </w:rPr>
              <w:t>uy new batteries</w:t>
            </w:r>
          </w:p>
        </w:tc>
      </w:tr>
      <w:tr w:rsidR="00864DCF" w:rsidRPr="006F1F31" w14:paraId="7F7FDFD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5418A6" w14:textId="1AC15299" w:rsidR="00864DCF" w:rsidRPr="006F1F31" w:rsidRDefault="00DC4969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2.1b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26EC6" w14:textId="042C9FDA" w:rsidR="00864DCF" w:rsidRPr="006F1F31" w:rsidRDefault="00DC4969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A06CEF" w14:textId="59A835B6" w:rsidR="00864DCF" w:rsidRPr="006F1F31" w:rsidRDefault="000229B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Put</w:t>
            </w:r>
            <w:r w:rsidR="00DC4969">
              <w:rPr>
                <w:lang w:val="en-GB"/>
              </w:rPr>
              <w:t xml:space="preserve"> new batteries into the PIP</w:t>
            </w:r>
          </w:p>
        </w:tc>
      </w:tr>
      <w:tr w:rsidR="00864DCF" w:rsidRPr="006F1F31" w14:paraId="5AE7E0C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B4532" w14:textId="6BFAB6E9" w:rsidR="00864DCF" w:rsidRPr="006F1F31" w:rsidRDefault="005C7641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A8661" w14:textId="2727B7D3" w:rsidR="00864DCF" w:rsidRPr="006F1F31" w:rsidRDefault="002977AF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9E1EA57" w14:textId="23CB6F71" w:rsidR="00864DCF" w:rsidRPr="006F1F31" w:rsidRDefault="005C764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PIP does not work</w:t>
            </w:r>
          </w:p>
        </w:tc>
      </w:tr>
      <w:tr w:rsidR="00864DCF" w:rsidRPr="006F1F31" w14:paraId="214355E5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A7E01C" w14:textId="2CD3F9DB" w:rsidR="00864DCF" w:rsidRPr="006F1F31" w:rsidRDefault="0077384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2.2a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4D382A" w14:textId="39C3F271" w:rsidR="00864DCF" w:rsidRPr="006F1F31" w:rsidRDefault="002977AF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0705A41" w14:textId="13A753A1" w:rsidR="00864DCF" w:rsidRPr="006F1F31" w:rsidRDefault="005C764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PIP is sent back to the PIP producer</w:t>
            </w:r>
          </w:p>
        </w:tc>
      </w:tr>
      <w:tr w:rsidR="00864DCF" w:rsidRPr="006F1F31" w14:paraId="72E8E9DB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2E36C" w14:textId="5B2500B4" w:rsidR="00864DCF" w:rsidRPr="006F1F31" w:rsidRDefault="0077384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2.2b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B66AC" w14:textId="458ABBA2" w:rsidR="00864DCF" w:rsidRPr="006F1F31" w:rsidRDefault="00F84BE5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PIP-Producer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3EB66B" w14:textId="1D66D60E" w:rsidR="00864DCF" w:rsidRPr="005C7641" w:rsidRDefault="000229B1" w:rsidP="000229B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5C7641">
              <w:rPr>
                <w:lang w:val="en-GB"/>
              </w:rPr>
              <w:t xml:space="preserve">ew PIP is sent to the </w:t>
            </w:r>
            <w:r>
              <w:rPr>
                <w:lang w:val="en-GB"/>
              </w:rPr>
              <w:t>user</w:t>
            </w:r>
          </w:p>
        </w:tc>
      </w:tr>
      <w:tr w:rsidR="00864DCF" w:rsidRPr="006F1F31" w14:paraId="3A3FCF81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6C605F3B" w14:textId="3598D16F" w:rsidR="00864DCF" w:rsidRPr="006F1F31" w:rsidRDefault="0077384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8325132" w14:textId="4C6A3AFA" w:rsidR="00864DCF" w:rsidRPr="006F1F31" w:rsidRDefault="002977AF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4D61C142" w14:textId="56A65FBE" w:rsidR="00864DCF" w:rsidRPr="006F1F31" w:rsidRDefault="00980F7A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R</w:t>
            </w:r>
            <w:r w:rsidR="005C7641">
              <w:rPr>
                <w:lang w:val="en-GB"/>
              </w:rPr>
              <w:t>eadings indicate no change of glucose</w:t>
            </w:r>
          </w:p>
        </w:tc>
      </w:tr>
      <w:tr w:rsidR="00864DCF" w:rsidRPr="006F1F31" w14:paraId="5141019C" w14:textId="77777777" w:rsidTr="005C7641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084920" w14:textId="42A75336" w:rsidR="00864DCF" w:rsidRPr="006F1F31" w:rsidRDefault="0077384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4.1a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EA327C" w14:textId="226566DC" w:rsidR="00864DCF" w:rsidRPr="006F1F31" w:rsidRDefault="002977AF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9F7B11" w14:textId="370DBD8B" w:rsidR="005C7641" w:rsidRPr="005C7641" w:rsidRDefault="00980F7A" w:rsidP="005C7641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5C7641">
              <w:rPr>
                <w:lang w:val="en-GB"/>
              </w:rPr>
              <w:t>eadings are stored for further comparison</w:t>
            </w:r>
          </w:p>
        </w:tc>
      </w:tr>
      <w:tr w:rsidR="005C7641" w:rsidRPr="006F1F31" w14:paraId="4248A280" w14:textId="77777777" w:rsidTr="005C7641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74DD4" w14:textId="283007D3" w:rsidR="005C7641" w:rsidRPr="006F1F31" w:rsidRDefault="0077384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718A84" w14:textId="252D5E75" w:rsidR="005C7641" w:rsidRPr="006F1F31" w:rsidRDefault="00980F7A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DBE0B7" w14:textId="3271CB6C" w:rsidR="005C7641" w:rsidRDefault="005C7641" w:rsidP="005C7641">
            <w:pPr>
              <w:pStyle w:val="Tabelle"/>
              <w:tabs>
                <w:tab w:val="left" w:pos="265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PIP runs out of insulin</w:t>
            </w:r>
          </w:p>
        </w:tc>
      </w:tr>
      <w:tr w:rsidR="005C7641" w:rsidRPr="006F1F31" w14:paraId="195B5BCB" w14:textId="77777777" w:rsidTr="005C7641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C9ED91" w14:textId="55A8EEE3" w:rsidR="005C7641" w:rsidRPr="006F1F31" w:rsidRDefault="0077384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5.1a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ABA678" w14:textId="1BE29225" w:rsidR="005C7641" w:rsidRPr="006F1F31" w:rsidRDefault="006F45D1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Pharmacy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E3EC7" w14:textId="2512E63C" w:rsidR="005C7641" w:rsidRDefault="005C7641" w:rsidP="005C7641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Patient gets new insulin from a pharmacy</w:t>
            </w:r>
          </w:p>
        </w:tc>
      </w:tr>
      <w:tr w:rsidR="005C7641" w:rsidRPr="006F1F31" w14:paraId="1706F978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2D3FBD1" w14:textId="4CE14E02" w:rsidR="005C7641" w:rsidRPr="006F1F31" w:rsidRDefault="00773847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5.1b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9707DD5" w14:textId="27FF633B" w:rsidR="005C7641" w:rsidRPr="006F1F31" w:rsidRDefault="00EE0425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B98266C" w14:textId="33212D0B" w:rsidR="005C7641" w:rsidRDefault="007A5AB6" w:rsidP="005C7641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Put</w:t>
            </w:r>
            <w:r w:rsidR="005C7641">
              <w:rPr>
                <w:lang w:val="en-GB"/>
              </w:rPr>
              <w:t xml:space="preserve"> insulin into the PIP</w:t>
            </w:r>
          </w:p>
        </w:tc>
      </w:tr>
    </w:tbl>
    <w:p w14:paraId="45E7A4A0" w14:textId="77777777" w:rsidR="00864DCF" w:rsidRPr="006F1F31" w:rsidRDefault="00864DCF" w:rsidP="00152130">
      <w:pPr>
        <w:pStyle w:val="Standardtext"/>
        <w:ind w:left="0"/>
        <w:rPr>
          <w:lang w:val="en-US"/>
        </w:rPr>
      </w:pPr>
    </w:p>
    <w:sectPr w:rsidR="00864DCF" w:rsidRPr="006F1F31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578A4" w14:textId="77777777" w:rsidR="00527EA1" w:rsidRDefault="00527EA1">
      <w:r>
        <w:separator/>
      </w:r>
    </w:p>
  </w:endnote>
  <w:endnote w:type="continuationSeparator" w:id="0">
    <w:p w14:paraId="6B25B2C8" w14:textId="77777777" w:rsidR="00527EA1" w:rsidRDefault="0052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21AFC30E" w14:textId="77777777">
      <w:tc>
        <w:tcPr>
          <w:tcW w:w="851" w:type="dxa"/>
        </w:tcPr>
        <w:p w14:paraId="7D077210" w14:textId="77777777"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527EA1">
            <w:rPr>
              <w:noProof/>
            </w:rPr>
            <w:pict w14:anchorId="0D4DC46B"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14:paraId="6EDAB1A5" w14:textId="77777777"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29E16" w14:textId="77777777" w:rsidR="00527EA1" w:rsidRDefault="00527EA1">
      <w:r>
        <w:separator/>
      </w:r>
    </w:p>
  </w:footnote>
  <w:footnote w:type="continuationSeparator" w:id="0">
    <w:p w14:paraId="16DFD45E" w14:textId="77777777" w:rsidR="00527EA1" w:rsidRDefault="00527E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0F381919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721FBA2E" w14:textId="77777777" w:rsidR="00864DCF" w:rsidRDefault="00864DCF">
          <w:pPr>
            <w:jc w:val="right"/>
          </w:pPr>
          <w:r>
            <w:rPr>
              <w:noProof/>
            </w:rPr>
            <w:object w:dxaOrig="525" w:dyaOrig="1005" w14:anchorId="4BFB93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8pt;height:49.8pt" o:ole="" fillcolor="window">
                <v:imagedata r:id="rId1" o:title=""/>
              </v:shape>
              <o:OLEObject Type="Embed" ProgID="Word.Picture.8" ShapeID="_x0000_i1025" DrawAspect="Content" ObjectID="_1538298886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46365BDD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2E6F0F84" w14:textId="77777777" w:rsidR="00864DCF" w:rsidRDefault="00527EA1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14:paraId="75B319CF" w14:textId="77777777" w:rsidR="00864DCF" w:rsidRDefault="00864DCF">
          <w:pPr>
            <w:jc w:val="right"/>
            <w:rPr>
              <w:sz w:val="16"/>
            </w:rPr>
          </w:pPr>
        </w:p>
        <w:p w14:paraId="72F218C0" w14:textId="77777777" w:rsidR="00864DCF" w:rsidRDefault="00864DCF">
          <w:pPr>
            <w:jc w:val="right"/>
          </w:pPr>
        </w:p>
        <w:p w14:paraId="4CAC7602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76279CE9" w14:textId="77777777"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229B1"/>
    <w:rsid w:val="00061447"/>
    <w:rsid w:val="000E277C"/>
    <w:rsid w:val="00152130"/>
    <w:rsid w:val="001658DF"/>
    <w:rsid w:val="00177282"/>
    <w:rsid w:val="001818EC"/>
    <w:rsid w:val="001D2022"/>
    <w:rsid w:val="001F0BE5"/>
    <w:rsid w:val="002977AF"/>
    <w:rsid w:val="002B5129"/>
    <w:rsid w:val="0035471F"/>
    <w:rsid w:val="003A58C5"/>
    <w:rsid w:val="003B2C18"/>
    <w:rsid w:val="0040259F"/>
    <w:rsid w:val="00496D27"/>
    <w:rsid w:val="005224E4"/>
    <w:rsid w:val="00527EA1"/>
    <w:rsid w:val="005A3405"/>
    <w:rsid w:val="005C7641"/>
    <w:rsid w:val="00615C51"/>
    <w:rsid w:val="006165DA"/>
    <w:rsid w:val="00660EC1"/>
    <w:rsid w:val="006C3C12"/>
    <w:rsid w:val="006F1F31"/>
    <w:rsid w:val="006F45D1"/>
    <w:rsid w:val="00756C9F"/>
    <w:rsid w:val="00773847"/>
    <w:rsid w:val="007A5AB6"/>
    <w:rsid w:val="007C595B"/>
    <w:rsid w:val="007E2780"/>
    <w:rsid w:val="00840EEE"/>
    <w:rsid w:val="00864DCF"/>
    <w:rsid w:val="00867D40"/>
    <w:rsid w:val="00980F7A"/>
    <w:rsid w:val="00983150"/>
    <w:rsid w:val="009D4611"/>
    <w:rsid w:val="00A05C8F"/>
    <w:rsid w:val="00A06525"/>
    <w:rsid w:val="00A0727D"/>
    <w:rsid w:val="00B304B2"/>
    <w:rsid w:val="00B82981"/>
    <w:rsid w:val="00BB0A5E"/>
    <w:rsid w:val="00BC32C7"/>
    <w:rsid w:val="00C905D8"/>
    <w:rsid w:val="00D00DD5"/>
    <w:rsid w:val="00DB3E84"/>
    <w:rsid w:val="00DC4969"/>
    <w:rsid w:val="00DD5DA5"/>
    <w:rsid w:val="00DD6C78"/>
    <w:rsid w:val="00E11988"/>
    <w:rsid w:val="00E6085F"/>
    <w:rsid w:val="00EE0425"/>
    <w:rsid w:val="00F42165"/>
    <w:rsid w:val="00F84BE5"/>
    <w:rsid w:val="00FE5E7C"/>
    <w:rsid w:val="00F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E60CD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ascii="Frutiger 55 Roman" w:hAnsi="Frutiger 55 Roman"/>
      <w:lang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BFA76-C268-814A-8F16-0A1CF34A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0</TotalTime>
  <Pages>1</Pages>
  <Words>158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Massah Hamidi</cp:lastModifiedBy>
  <cp:revision>34</cp:revision>
  <cp:lastPrinted>2013-03-05T11:36:00Z</cp:lastPrinted>
  <dcterms:created xsi:type="dcterms:W3CDTF">2013-10-16T09:36:00Z</dcterms:created>
  <dcterms:modified xsi:type="dcterms:W3CDTF">2016-10-18T10:28:00Z</dcterms:modified>
</cp:coreProperties>
</file>